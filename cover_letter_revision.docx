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2818C" w14:textId="6D4C8529" w:rsidR="000C1539" w:rsidRPr="00882C61" w:rsidRDefault="000C1539" w:rsidP="000C1539">
      <w:pPr>
        <w:spacing w:line="360" w:lineRule="auto"/>
        <w:jc w:val="right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</w:rPr>
        <w:fldChar w:fldCharType="begin"/>
      </w:r>
      <w:r w:rsidRPr="00882C61">
        <w:rPr>
          <w:rFonts w:asciiTheme="majorBidi" w:hAnsiTheme="majorBidi" w:cstheme="majorBidi"/>
        </w:rPr>
        <w:instrText xml:space="preserve"> DATE \@ "MMMM d, yyyy" </w:instrText>
      </w:r>
      <w:r w:rsidRPr="00882C61">
        <w:rPr>
          <w:rFonts w:asciiTheme="majorBidi" w:hAnsiTheme="majorBidi" w:cstheme="majorBidi"/>
        </w:rPr>
        <w:fldChar w:fldCharType="separate"/>
      </w:r>
      <w:r w:rsidR="00B70AA5">
        <w:rPr>
          <w:rFonts w:asciiTheme="majorBidi" w:hAnsiTheme="majorBidi" w:cstheme="majorBidi"/>
          <w:noProof/>
        </w:rPr>
        <w:t>April 27, 2021</w:t>
      </w:r>
      <w:r w:rsidRPr="00882C61">
        <w:rPr>
          <w:rFonts w:asciiTheme="majorBidi" w:hAnsiTheme="majorBidi" w:cstheme="majorBidi"/>
        </w:rPr>
        <w:fldChar w:fldCharType="end"/>
      </w:r>
    </w:p>
    <w:p w14:paraId="538D89DA" w14:textId="77777777" w:rsidR="00B67B79" w:rsidRDefault="009B5526" w:rsidP="00B67B79">
      <w:pPr>
        <w:spacing w:line="360" w:lineRule="auto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</w:rPr>
        <w:t>Editor</w:t>
      </w:r>
      <w:r w:rsidR="00B27C59">
        <w:rPr>
          <w:rFonts w:asciiTheme="majorBidi" w:hAnsiTheme="majorBidi" w:cstheme="majorBidi"/>
        </w:rPr>
        <w:t>ial Office</w:t>
      </w:r>
    </w:p>
    <w:p w14:paraId="463C35C6" w14:textId="1D2F821C" w:rsidR="000468D5" w:rsidRPr="00B67B79" w:rsidRDefault="00056DE8" w:rsidP="00B67B79">
      <w:pPr>
        <w:spacing w:line="360" w:lineRule="auto"/>
        <w:rPr>
          <w:rFonts w:asciiTheme="majorBidi" w:hAnsiTheme="majorBidi" w:cstheme="majorBidi"/>
        </w:rPr>
      </w:pPr>
      <w:r>
        <w:rPr>
          <w:rFonts w:ascii="TimesNewRomanPSMT" w:hAnsi="TimesNewRomanPSMT"/>
        </w:rPr>
        <w:t>Royal Society</w:t>
      </w:r>
      <w:r w:rsidR="00A77755">
        <w:rPr>
          <w:rFonts w:ascii="TimesNewRomanPSMT" w:hAnsi="TimesNewRomanPSMT"/>
        </w:rPr>
        <w:t xml:space="preserve"> Publishing</w:t>
      </w:r>
    </w:p>
    <w:p w14:paraId="60C2EEF9" w14:textId="77777777" w:rsidR="009B5526" w:rsidRPr="00882C61" w:rsidRDefault="009B5526" w:rsidP="0013786E">
      <w:pPr>
        <w:spacing w:line="360" w:lineRule="auto"/>
        <w:rPr>
          <w:rFonts w:asciiTheme="majorBidi" w:hAnsiTheme="majorBidi" w:cstheme="majorBidi"/>
        </w:rPr>
      </w:pPr>
    </w:p>
    <w:p w14:paraId="797C13EB" w14:textId="0B85F5ED" w:rsidR="0069078D" w:rsidRPr="00882C61" w:rsidRDefault="009B5526" w:rsidP="0069078D">
      <w:pPr>
        <w:spacing w:line="360" w:lineRule="auto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</w:rPr>
        <w:t>Dear Editor</w:t>
      </w:r>
      <w:r w:rsidR="00DA0CE3">
        <w:rPr>
          <w:rFonts w:asciiTheme="majorBidi" w:hAnsiTheme="majorBidi" w:cstheme="majorBidi"/>
        </w:rPr>
        <w:t>s</w:t>
      </w:r>
      <w:r w:rsidRPr="00882C61">
        <w:rPr>
          <w:rFonts w:asciiTheme="majorBidi" w:hAnsiTheme="majorBidi" w:cstheme="majorBidi"/>
        </w:rPr>
        <w:t>,</w:t>
      </w:r>
    </w:p>
    <w:p w14:paraId="110DFCDC" w14:textId="0C62BB05" w:rsidR="001B25C9" w:rsidRDefault="009B5526" w:rsidP="00D107A6">
      <w:pPr>
        <w:spacing w:line="360" w:lineRule="auto"/>
        <w:jc w:val="both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</w:rPr>
        <w:tab/>
      </w:r>
      <w:r w:rsidR="00B70AA5">
        <w:rPr>
          <w:rFonts w:asciiTheme="majorBidi" w:hAnsiTheme="majorBidi" w:cstheme="majorBidi"/>
        </w:rPr>
        <w:t>We are submitting a revised</w:t>
      </w:r>
      <w:r w:rsidRPr="00056DE8">
        <w:rPr>
          <w:rFonts w:asciiTheme="majorBidi" w:hAnsiTheme="majorBidi" w:cstheme="majorBidi"/>
        </w:rPr>
        <w:t xml:space="preserve"> manuscript, “</w:t>
      </w:r>
      <w:r w:rsidR="00601CA0" w:rsidRPr="00056DE8">
        <w:rPr>
          <w:rFonts w:asciiTheme="majorBidi" w:hAnsiTheme="majorBidi" w:cstheme="majorBidi"/>
        </w:rPr>
        <w:t>Non-Vertical Cultural Transmission, Assortment, and the Evolution of Cooperation</w:t>
      </w:r>
      <w:r w:rsidRPr="00056DE8">
        <w:rPr>
          <w:rFonts w:asciiTheme="majorBidi" w:hAnsiTheme="majorBidi" w:cstheme="majorBidi"/>
        </w:rPr>
        <w:t>”</w:t>
      </w:r>
      <w:r w:rsidR="00056DE8">
        <w:rPr>
          <w:rFonts w:asciiTheme="majorBidi" w:hAnsiTheme="majorBidi" w:cstheme="majorBidi"/>
        </w:rPr>
        <w:t xml:space="preserve">, by </w:t>
      </w:r>
      <w:proofErr w:type="spellStart"/>
      <w:r w:rsidR="00056DE8">
        <w:rPr>
          <w:rFonts w:asciiTheme="majorBidi" w:hAnsiTheme="majorBidi" w:cstheme="majorBidi"/>
        </w:rPr>
        <w:t>Dor</w:t>
      </w:r>
      <w:proofErr w:type="spellEnd"/>
      <w:r w:rsidR="00056DE8">
        <w:rPr>
          <w:rFonts w:asciiTheme="majorBidi" w:hAnsiTheme="majorBidi" w:cstheme="majorBidi"/>
        </w:rPr>
        <w:t xml:space="preserve"> Cohen, </w:t>
      </w:r>
      <w:proofErr w:type="spellStart"/>
      <w:r w:rsidR="00056DE8">
        <w:rPr>
          <w:rFonts w:asciiTheme="majorBidi" w:hAnsiTheme="majorBidi" w:cstheme="majorBidi"/>
        </w:rPr>
        <w:t>Ohad</w:t>
      </w:r>
      <w:proofErr w:type="spellEnd"/>
      <w:r w:rsidR="00056DE8">
        <w:rPr>
          <w:rFonts w:asciiTheme="majorBidi" w:hAnsiTheme="majorBidi" w:cstheme="majorBidi"/>
        </w:rPr>
        <w:t xml:space="preserve"> Lewin-Epstein, Marcus W. Feldman, and Yoav Ram</w:t>
      </w:r>
      <w:r w:rsidR="00B70AA5">
        <w:rPr>
          <w:rFonts w:asciiTheme="majorBidi" w:hAnsiTheme="majorBidi" w:cstheme="majorBidi"/>
        </w:rPr>
        <w:t xml:space="preserve">. </w:t>
      </w:r>
      <w:r w:rsidR="00B70AA5" w:rsidRPr="00B70AA5">
        <w:rPr>
          <w:rFonts w:asciiTheme="majorBidi" w:hAnsiTheme="majorBidi" w:cstheme="majorBidi"/>
        </w:rPr>
        <w:t xml:space="preserve">We believe that our responses have taken care of all the comments and suggestions from </w:t>
      </w:r>
      <w:r w:rsidR="00B70AA5">
        <w:rPr>
          <w:rFonts w:asciiTheme="majorBidi" w:hAnsiTheme="majorBidi" w:cstheme="majorBidi"/>
        </w:rPr>
        <w:t xml:space="preserve">the editors and </w:t>
      </w:r>
      <w:r w:rsidR="00B70AA5" w:rsidRPr="00B70AA5">
        <w:rPr>
          <w:rFonts w:asciiTheme="majorBidi" w:hAnsiTheme="majorBidi" w:cstheme="majorBidi"/>
        </w:rPr>
        <w:t>reviewers.</w:t>
      </w:r>
    </w:p>
    <w:p w14:paraId="3D6F3212" w14:textId="6BE3EC37" w:rsidR="001B25C9" w:rsidRDefault="00B70AA5" w:rsidP="00D107A6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 find a point-by-point response in the accompanied response letter.</w:t>
      </w:r>
    </w:p>
    <w:p w14:paraId="21E9E641" w14:textId="25331139" w:rsidR="00B70AA5" w:rsidRDefault="00B70AA5" w:rsidP="00D107A6">
      <w:pPr>
        <w:spacing w:line="360" w:lineRule="auto"/>
        <w:jc w:val="both"/>
        <w:rPr>
          <w:rFonts w:asciiTheme="majorBidi" w:hAnsiTheme="majorBidi" w:cstheme="majorBidi"/>
        </w:rPr>
      </w:pPr>
    </w:p>
    <w:p w14:paraId="6A3440A7" w14:textId="77777777" w:rsidR="00B70AA5" w:rsidRDefault="00B70AA5" w:rsidP="00D107A6">
      <w:pPr>
        <w:spacing w:line="360" w:lineRule="auto"/>
        <w:jc w:val="both"/>
        <w:rPr>
          <w:rFonts w:asciiTheme="majorBidi" w:hAnsiTheme="majorBidi" w:cstheme="majorBidi"/>
        </w:rPr>
      </w:pPr>
    </w:p>
    <w:p w14:paraId="047D3BA1" w14:textId="5AF5A016" w:rsidR="00F6490B" w:rsidRPr="00882C61" w:rsidRDefault="002D5DB9" w:rsidP="00882C61">
      <w:pPr>
        <w:spacing w:line="360" w:lineRule="auto"/>
        <w:ind w:left="5040" w:firstLine="720"/>
        <w:rPr>
          <w:rFonts w:asciiTheme="majorBidi" w:hAnsiTheme="majorBidi" w:cstheme="majorBidi"/>
        </w:rPr>
      </w:pPr>
      <w:r w:rsidRPr="00882C61">
        <w:rPr>
          <w:rFonts w:asciiTheme="majorBidi" w:hAnsiTheme="majorBidi" w:cstheme="majorBidi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3D0F7446" wp14:editId="0DF1B487">
            <wp:simplePos x="0" y="0"/>
            <wp:positionH relativeFrom="column">
              <wp:posOffset>3624580</wp:posOffset>
            </wp:positionH>
            <wp:positionV relativeFrom="paragraph">
              <wp:posOffset>220922</wp:posOffset>
            </wp:positionV>
            <wp:extent cx="1406196" cy="439838"/>
            <wp:effectExtent l="0" t="0" r="381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חתימה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196" cy="439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C61">
        <w:rPr>
          <w:rFonts w:asciiTheme="majorBidi" w:hAnsiTheme="majorBidi" w:cstheme="majorBidi"/>
        </w:rPr>
        <w:t xml:space="preserve"> </w:t>
      </w:r>
      <w:r w:rsidR="006D540D">
        <w:rPr>
          <w:rFonts w:asciiTheme="majorBidi" w:hAnsiTheme="majorBidi" w:cstheme="majorBidi"/>
        </w:rPr>
        <w:t xml:space="preserve"> </w:t>
      </w:r>
      <w:r w:rsidR="00F6490B" w:rsidRPr="00882C61">
        <w:rPr>
          <w:rFonts w:asciiTheme="majorBidi" w:hAnsiTheme="majorBidi" w:cstheme="majorBidi"/>
        </w:rPr>
        <w:t>Sincerely,</w:t>
      </w:r>
    </w:p>
    <w:p w14:paraId="53653F11" w14:textId="30C6F018" w:rsidR="00F6490B" w:rsidRPr="00882C61" w:rsidRDefault="00F6490B" w:rsidP="00882C61">
      <w:pPr>
        <w:bidi/>
        <w:spacing w:line="360" w:lineRule="auto"/>
        <w:jc w:val="right"/>
        <w:rPr>
          <w:rFonts w:asciiTheme="majorBidi" w:hAnsiTheme="majorBidi" w:cstheme="majorBidi"/>
          <w:rtl/>
        </w:rPr>
      </w:pPr>
    </w:p>
    <w:p w14:paraId="75C1F97D" w14:textId="77777777" w:rsidR="00F6490B" w:rsidRPr="00882C61" w:rsidRDefault="00F6490B" w:rsidP="00882C61">
      <w:pPr>
        <w:spacing w:line="360" w:lineRule="auto"/>
        <w:rPr>
          <w:rFonts w:asciiTheme="majorBidi" w:hAnsiTheme="majorBidi" w:cstheme="majorBidi"/>
        </w:rPr>
      </w:pPr>
    </w:p>
    <w:p w14:paraId="2D8D37F5" w14:textId="50F0009A" w:rsidR="00882C61" w:rsidRDefault="00882C61" w:rsidP="00882C61">
      <w:pPr>
        <w:spacing w:line="360" w:lineRule="auto"/>
        <w:ind w:left="57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F6490B" w:rsidRPr="00882C61">
        <w:rPr>
          <w:rFonts w:asciiTheme="majorBidi" w:hAnsiTheme="majorBidi" w:cstheme="majorBidi"/>
        </w:rPr>
        <w:t>Yoav Ram, PhD</w:t>
      </w:r>
    </w:p>
    <w:p w14:paraId="1DA87C1C" w14:textId="2253F907" w:rsidR="00CF7880" w:rsidRDefault="00CF7880" w:rsidP="00882C61">
      <w:pPr>
        <w:spacing w:line="360" w:lineRule="auto"/>
        <w:ind w:left="57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Senior Lecturer</w:t>
      </w:r>
      <w:r w:rsidR="00150CE7">
        <w:rPr>
          <w:rFonts w:asciiTheme="majorBidi" w:hAnsiTheme="majorBidi" w:cstheme="majorBidi"/>
        </w:rPr>
        <w:t>, PI</w:t>
      </w:r>
    </w:p>
    <w:p w14:paraId="63AE0A4C" w14:textId="74730FD6" w:rsidR="00882C61" w:rsidRPr="00805B7F" w:rsidRDefault="00882C61" w:rsidP="00882C61">
      <w:pPr>
        <w:spacing w:line="360" w:lineRule="auto"/>
        <w:ind w:left="5760"/>
        <w:rPr>
          <w:rFonts w:asciiTheme="majorBidi" w:hAnsiTheme="majorBidi" w:cstheme="majorBidi"/>
        </w:rPr>
      </w:pPr>
      <w:r w:rsidRPr="00805B7F">
        <w:rPr>
          <w:rFonts w:asciiTheme="majorBidi" w:hAnsiTheme="majorBidi" w:cstheme="majorBidi"/>
        </w:rPr>
        <w:t xml:space="preserve">  </w:t>
      </w:r>
      <w:r w:rsidR="00F6490B" w:rsidRPr="00805B7F">
        <w:rPr>
          <w:rFonts w:asciiTheme="majorBidi" w:hAnsiTheme="majorBidi" w:cstheme="majorBidi"/>
        </w:rPr>
        <w:t xml:space="preserve">School of </w:t>
      </w:r>
      <w:r w:rsidR="00601CA0" w:rsidRPr="00805B7F">
        <w:rPr>
          <w:rFonts w:asciiTheme="majorBidi" w:hAnsiTheme="majorBidi" w:cstheme="majorBidi"/>
        </w:rPr>
        <w:t>Zoology</w:t>
      </w:r>
    </w:p>
    <w:p w14:paraId="215F6D90" w14:textId="1CEABD76" w:rsidR="006D540D" w:rsidRPr="00805B7F" w:rsidRDefault="006D540D" w:rsidP="006D540D">
      <w:pPr>
        <w:spacing w:line="360" w:lineRule="auto"/>
        <w:ind w:left="5760"/>
        <w:rPr>
          <w:rFonts w:asciiTheme="majorBidi" w:hAnsiTheme="majorBidi" w:cstheme="majorBidi"/>
        </w:rPr>
      </w:pPr>
      <w:r w:rsidRPr="00805B7F">
        <w:rPr>
          <w:rFonts w:asciiTheme="majorBidi" w:hAnsiTheme="majorBidi" w:cstheme="majorBidi"/>
        </w:rPr>
        <w:t xml:space="preserve">  Faculty of Life Sciences</w:t>
      </w:r>
    </w:p>
    <w:p w14:paraId="531A8FE7" w14:textId="27745A48" w:rsidR="00F6490B" w:rsidRPr="00805B7F" w:rsidRDefault="00882C61" w:rsidP="002D5DB9">
      <w:pPr>
        <w:spacing w:line="360" w:lineRule="auto"/>
        <w:ind w:left="5760"/>
        <w:rPr>
          <w:rFonts w:asciiTheme="majorBidi" w:hAnsiTheme="majorBidi" w:cstheme="majorBidi"/>
          <w:rtl/>
        </w:rPr>
      </w:pPr>
      <w:r w:rsidRPr="00805B7F">
        <w:rPr>
          <w:rFonts w:asciiTheme="majorBidi" w:hAnsiTheme="majorBidi" w:cstheme="majorBidi"/>
        </w:rPr>
        <w:t xml:space="preserve">  </w:t>
      </w:r>
      <w:r w:rsidR="006D540D" w:rsidRPr="00805B7F">
        <w:rPr>
          <w:rFonts w:asciiTheme="majorBidi" w:hAnsiTheme="majorBidi" w:cstheme="majorBidi"/>
        </w:rPr>
        <w:t>Tel Aviv University</w:t>
      </w:r>
    </w:p>
    <w:sectPr w:rsidR="00F6490B" w:rsidRPr="00805B7F" w:rsidSect="00B97B84">
      <w:headerReference w:type="default" r:id="rId8"/>
      <w:pgSz w:w="11906" w:h="16838"/>
      <w:pgMar w:top="1440" w:right="1440" w:bottom="1440" w:left="1440" w:header="737" w:footer="3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717CF" w14:textId="77777777" w:rsidR="006F50E0" w:rsidRDefault="006F50E0" w:rsidP="00F6490B">
      <w:r>
        <w:separator/>
      </w:r>
    </w:p>
  </w:endnote>
  <w:endnote w:type="continuationSeparator" w:id="0">
    <w:p w14:paraId="4528BA36" w14:textId="77777777" w:rsidR="006F50E0" w:rsidRDefault="006F50E0" w:rsidP="00F6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7B2A1" w14:textId="77777777" w:rsidR="006F50E0" w:rsidRDefault="006F50E0" w:rsidP="00F6490B">
      <w:r>
        <w:separator/>
      </w:r>
    </w:p>
  </w:footnote>
  <w:footnote w:type="continuationSeparator" w:id="0">
    <w:p w14:paraId="16414F2F" w14:textId="77777777" w:rsidR="006F50E0" w:rsidRDefault="006F50E0" w:rsidP="00F64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871D9" w14:textId="7068D69F" w:rsidR="002C625F" w:rsidRDefault="00601CA0" w:rsidP="00601CA0">
    <w:pPr>
      <w:pStyle w:val="Header"/>
      <w:jc w:val="center"/>
    </w:pPr>
    <w:r>
      <w:rPr>
        <w:noProof/>
      </w:rPr>
      <w:drawing>
        <wp:inline distT="0" distB="0" distL="0" distR="0" wp14:anchorId="00FE8BAD" wp14:editId="22D0FE32">
          <wp:extent cx="4337419" cy="648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419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1EEB"/>
    <w:multiLevelType w:val="multilevel"/>
    <w:tmpl w:val="AC0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59"/>
    <w:rsid w:val="00024100"/>
    <w:rsid w:val="00024B59"/>
    <w:rsid w:val="000468D5"/>
    <w:rsid w:val="00056DE8"/>
    <w:rsid w:val="00061C9C"/>
    <w:rsid w:val="00063DDF"/>
    <w:rsid w:val="00066066"/>
    <w:rsid w:val="000716A7"/>
    <w:rsid w:val="00080BFD"/>
    <w:rsid w:val="000859C8"/>
    <w:rsid w:val="000869A3"/>
    <w:rsid w:val="000B464E"/>
    <w:rsid w:val="000B5B17"/>
    <w:rsid w:val="000C1539"/>
    <w:rsid w:val="000E2AFC"/>
    <w:rsid w:val="0011539D"/>
    <w:rsid w:val="0013192C"/>
    <w:rsid w:val="0013786E"/>
    <w:rsid w:val="00137CBA"/>
    <w:rsid w:val="001437E9"/>
    <w:rsid w:val="00150CE7"/>
    <w:rsid w:val="0015643B"/>
    <w:rsid w:val="00176A08"/>
    <w:rsid w:val="00182024"/>
    <w:rsid w:val="001A25EE"/>
    <w:rsid w:val="001B25C9"/>
    <w:rsid w:val="001E0D36"/>
    <w:rsid w:val="001F6140"/>
    <w:rsid w:val="002352DF"/>
    <w:rsid w:val="00241561"/>
    <w:rsid w:val="002552BA"/>
    <w:rsid w:val="00255F08"/>
    <w:rsid w:val="0026325A"/>
    <w:rsid w:val="0026421A"/>
    <w:rsid w:val="002A2395"/>
    <w:rsid w:val="002A6041"/>
    <w:rsid w:val="002C625F"/>
    <w:rsid w:val="002D09D3"/>
    <w:rsid w:val="002D1B67"/>
    <w:rsid w:val="002D5D18"/>
    <w:rsid w:val="002D5D5A"/>
    <w:rsid w:val="002D5DB9"/>
    <w:rsid w:val="002E046D"/>
    <w:rsid w:val="002E177D"/>
    <w:rsid w:val="002E76CC"/>
    <w:rsid w:val="0032249A"/>
    <w:rsid w:val="00325DEF"/>
    <w:rsid w:val="0034577F"/>
    <w:rsid w:val="003459CF"/>
    <w:rsid w:val="00362A23"/>
    <w:rsid w:val="003A0135"/>
    <w:rsid w:val="003A131E"/>
    <w:rsid w:val="003A2A24"/>
    <w:rsid w:val="003D4E5D"/>
    <w:rsid w:val="003D6546"/>
    <w:rsid w:val="003E0B95"/>
    <w:rsid w:val="00431E51"/>
    <w:rsid w:val="00432FC6"/>
    <w:rsid w:val="00444215"/>
    <w:rsid w:val="004778CD"/>
    <w:rsid w:val="00482156"/>
    <w:rsid w:val="00494A6E"/>
    <w:rsid w:val="004B0EF1"/>
    <w:rsid w:val="004D5444"/>
    <w:rsid w:val="004E65FA"/>
    <w:rsid w:val="00530D4F"/>
    <w:rsid w:val="00561BA8"/>
    <w:rsid w:val="005B650F"/>
    <w:rsid w:val="005C521B"/>
    <w:rsid w:val="005D0136"/>
    <w:rsid w:val="005D58DE"/>
    <w:rsid w:val="005F37E6"/>
    <w:rsid w:val="00600678"/>
    <w:rsid w:val="00601CA0"/>
    <w:rsid w:val="006067F1"/>
    <w:rsid w:val="00617626"/>
    <w:rsid w:val="0063463C"/>
    <w:rsid w:val="006536AD"/>
    <w:rsid w:val="00661004"/>
    <w:rsid w:val="00667961"/>
    <w:rsid w:val="006759E2"/>
    <w:rsid w:val="0069078D"/>
    <w:rsid w:val="006A53AB"/>
    <w:rsid w:val="006C45CE"/>
    <w:rsid w:val="006D1D21"/>
    <w:rsid w:val="006D3013"/>
    <w:rsid w:val="006D540D"/>
    <w:rsid w:val="006D5E93"/>
    <w:rsid w:val="006F50E0"/>
    <w:rsid w:val="0072275E"/>
    <w:rsid w:val="00734A8D"/>
    <w:rsid w:val="00794007"/>
    <w:rsid w:val="007D2316"/>
    <w:rsid w:val="007F1F5B"/>
    <w:rsid w:val="00800A54"/>
    <w:rsid w:val="00805B7F"/>
    <w:rsid w:val="00824D8C"/>
    <w:rsid w:val="00877DB5"/>
    <w:rsid w:val="00882C61"/>
    <w:rsid w:val="00887DC9"/>
    <w:rsid w:val="008A7B14"/>
    <w:rsid w:val="008C7A6A"/>
    <w:rsid w:val="008E6345"/>
    <w:rsid w:val="009218A1"/>
    <w:rsid w:val="00923FDA"/>
    <w:rsid w:val="0093146F"/>
    <w:rsid w:val="009338F9"/>
    <w:rsid w:val="00936070"/>
    <w:rsid w:val="00943B1B"/>
    <w:rsid w:val="00963652"/>
    <w:rsid w:val="00971A93"/>
    <w:rsid w:val="00971EF4"/>
    <w:rsid w:val="0097453F"/>
    <w:rsid w:val="009827E8"/>
    <w:rsid w:val="00985032"/>
    <w:rsid w:val="00996CCB"/>
    <w:rsid w:val="009970F3"/>
    <w:rsid w:val="00997982"/>
    <w:rsid w:val="009A41D9"/>
    <w:rsid w:val="009B5526"/>
    <w:rsid w:val="009C2225"/>
    <w:rsid w:val="009D1EC1"/>
    <w:rsid w:val="009D22DB"/>
    <w:rsid w:val="00A16D16"/>
    <w:rsid w:val="00A16F1A"/>
    <w:rsid w:val="00A17473"/>
    <w:rsid w:val="00A50343"/>
    <w:rsid w:val="00A725DA"/>
    <w:rsid w:val="00A77755"/>
    <w:rsid w:val="00A82863"/>
    <w:rsid w:val="00A8656B"/>
    <w:rsid w:val="00A96462"/>
    <w:rsid w:val="00AB2BA4"/>
    <w:rsid w:val="00AF4819"/>
    <w:rsid w:val="00B02646"/>
    <w:rsid w:val="00B10219"/>
    <w:rsid w:val="00B1021B"/>
    <w:rsid w:val="00B279ED"/>
    <w:rsid w:val="00B27C59"/>
    <w:rsid w:val="00B459DE"/>
    <w:rsid w:val="00B60AF3"/>
    <w:rsid w:val="00B65E6E"/>
    <w:rsid w:val="00B67B79"/>
    <w:rsid w:val="00B70AA5"/>
    <w:rsid w:val="00B7310D"/>
    <w:rsid w:val="00B74EA1"/>
    <w:rsid w:val="00B84A5F"/>
    <w:rsid w:val="00B96D0E"/>
    <w:rsid w:val="00B97B84"/>
    <w:rsid w:val="00BA2BFF"/>
    <w:rsid w:val="00BC0798"/>
    <w:rsid w:val="00BF6D0F"/>
    <w:rsid w:val="00C3461D"/>
    <w:rsid w:val="00C73BA0"/>
    <w:rsid w:val="00C82411"/>
    <w:rsid w:val="00CD6996"/>
    <w:rsid w:val="00CF7880"/>
    <w:rsid w:val="00D107A6"/>
    <w:rsid w:val="00D42F5F"/>
    <w:rsid w:val="00D62A43"/>
    <w:rsid w:val="00D84503"/>
    <w:rsid w:val="00D87268"/>
    <w:rsid w:val="00DA0CE3"/>
    <w:rsid w:val="00DB1D05"/>
    <w:rsid w:val="00DC2DFD"/>
    <w:rsid w:val="00DD185D"/>
    <w:rsid w:val="00DD3386"/>
    <w:rsid w:val="00DD4E77"/>
    <w:rsid w:val="00E0276A"/>
    <w:rsid w:val="00E33C31"/>
    <w:rsid w:val="00E360C7"/>
    <w:rsid w:val="00E40B85"/>
    <w:rsid w:val="00E53F66"/>
    <w:rsid w:val="00E65ECF"/>
    <w:rsid w:val="00E77E0A"/>
    <w:rsid w:val="00E92D33"/>
    <w:rsid w:val="00E95D7D"/>
    <w:rsid w:val="00EF129D"/>
    <w:rsid w:val="00EF2D91"/>
    <w:rsid w:val="00F403A4"/>
    <w:rsid w:val="00F5416F"/>
    <w:rsid w:val="00F63306"/>
    <w:rsid w:val="00F6490B"/>
    <w:rsid w:val="00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4F3BD"/>
  <w15:chartTrackingRefBased/>
  <w15:docId w15:val="{68E21D82-25F9-6145-AFCF-AD27B712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90B"/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15643B"/>
    <w:pPr>
      <w:keepNext/>
      <w:outlineLvl w:val="0"/>
    </w:pPr>
    <w:rPr>
      <w:rFonts w:ascii="Times New Roman" w:hAnsi="Times New Roman" w:cs="David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643B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5643B"/>
    <w:pPr>
      <w:jc w:val="both"/>
    </w:pPr>
    <w:rPr>
      <w:rFonts w:ascii="Times New Roman" w:hAnsi="Times New Roman" w:cs="Times New Roman"/>
    </w:rPr>
  </w:style>
  <w:style w:type="paragraph" w:styleId="BalloonText">
    <w:name w:val="Balloon Text"/>
    <w:basedOn w:val="Normal"/>
    <w:semiHidden/>
    <w:rsid w:val="009850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9218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9218A1"/>
    <w:rPr>
      <w:rFonts w:ascii="Arial" w:hAnsi="Arial" w:cs="Arial"/>
      <w:sz w:val="24"/>
      <w:szCs w:val="24"/>
      <w:lang w:eastAsia="he-IL"/>
    </w:rPr>
  </w:style>
  <w:style w:type="paragraph" w:styleId="NormalWeb">
    <w:name w:val="Normal (Web)"/>
    <w:basedOn w:val="Normal"/>
    <w:uiPriority w:val="99"/>
    <w:unhideWhenUsed/>
    <w:rsid w:val="00F6490B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280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1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oavram/Work/Research/Ilia/EffectiveNPI/ms/cover_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cover_letter.dotx</Template>
  <TotalTime>27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17, 2009</vt:lpstr>
    </vt:vector>
  </TitlesOfParts>
  <Company>idc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17, 2009</dc:title>
  <dc:subject/>
  <dc:creator>Microsoft Office User</dc:creator>
  <cp:keywords/>
  <cp:lastModifiedBy>Yoav Ram</cp:lastModifiedBy>
  <cp:revision>14</cp:revision>
  <cp:lastPrinted>2020-08-05T18:43:00Z</cp:lastPrinted>
  <dcterms:created xsi:type="dcterms:W3CDTF">2020-08-05T18:43:00Z</dcterms:created>
  <dcterms:modified xsi:type="dcterms:W3CDTF">2021-04-27T10:24:00Z</dcterms:modified>
</cp:coreProperties>
</file>